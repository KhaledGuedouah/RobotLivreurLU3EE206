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85" w:rsidRDefault="004103A5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BILAN ENTREES /SORTIES processeur : module Infrarouge Receiver (IR)</w:t>
      </w:r>
    </w:p>
    <w:p w:rsidR="00517E85" w:rsidRDefault="004103A5">
      <w:pPr>
        <w:pStyle w:val="Standard"/>
        <w:jc w:val="center"/>
      </w:pPr>
      <w:r>
        <w:t xml:space="preserve">Processeur(s) concerné(s) : </w:t>
      </w:r>
      <w:r>
        <w:rPr>
          <w:b/>
          <w:bCs/>
        </w:rPr>
        <w:t>B</w:t>
      </w:r>
      <w:r>
        <w:t xml:space="preserve">ase / </w:t>
      </w:r>
      <w:r>
        <w:rPr>
          <w:b/>
          <w:bCs/>
        </w:rPr>
        <w:t>R</w:t>
      </w:r>
      <w:r>
        <w:t xml:space="preserve">obot / </w:t>
      </w:r>
      <w:r>
        <w:rPr>
          <w:b/>
          <w:bCs/>
        </w:rPr>
        <w:t>P</w:t>
      </w:r>
      <w:r>
        <w:t>oste de travail</w:t>
      </w:r>
    </w:p>
    <w:p w:rsidR="00517E85" w:rsidRDefault="00517E85">
      <w:pPr>
        <w:pStyle w:val="Standard"/>
        <w:jc w:val="center"/>
        <w:rPr>
          <w:sz w:val="32"/>
          <w:szCs w:val="32"/>
        </w:rPr>
      </w:pPr>
    </w:p>
    <w:tbl>
      <w:tblPr>
        <w:tblW w:w="15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6"/>
        <w:gridCol w:w="1451"/>
        <w:gridCol w:w="4766"/>
        <w:gridCol w:w="2354"/>
        <w:gridCol w:w="949"/>
        <w:gridCol w:w="4458"/>
      </w:tblGrid>
      <w:tr w:rsidR="00517E85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center"/>
            </w:pPr>
            <w:r>
              <w:t>Nom du signal, + numéro si bus</w:t>
            </w:r>
          </w:p>
          <w:p w:rsidR="00517E85" w:rsidRDefault="004103A5">
            <w:pPr>
              <w:pStyle w:val="TableContents"/>
              <w:jc w:val="center"/>
            </w:pPr>
            <w:r>
              <w:t>acronyme,  mot</w:t>
            </w:r>
          </w:p>
          <w:p w:rsidR="00517E85" w:rsidRDefault="004103A5">
            <w:pPr>
              <w:pStyle w:val="TableContents"/>
              <w:jc w:val="center"/>
            </w:pPr>
            <w:r>
              <w:t xml:space="preserve">(être le </w:t>
            </w:r>
            <w:r>
              <w:t>plus explicite possible)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center"/>
            </w:pPr>
            <w:r>
              <w:t>Entrée ou sortie,</w:t>
            </w:r>
          </w:p>
          <w:p w:rsidR="00517E85" w:rsidRDefault="004103A5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 xml:space="preserve">de </w:t>
            </w:r>
            <w:r>
              <w:rPr>
                <w:b/>
                <w:bCs/>
                <w:sz w:val="32"/>
                <w:szCs w:val="32"/>
              </w:rPr>
              <w:t>B/R/P</w:t>
            </w:r>
          </w:p>
          <w:p w:rsidR="00517E85" w:rsidRDefault="004103A5">
            <w:pPr>
              <w:pStyle w:val="TableContents"/>
              <w:jc w:val="center"/>
            </w:pPr>
            <w:r>
              <w:t>ex : IN  B</w:t>
            </w:r>
          </w:p>
        </w:tc>
        <w:tc>
          <w:tcPr>
            <w:tcW w:w="4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center"/>
            </w:pPr>
            <w:r>
              <w:t>type d'information importante:</w:t>
            </w:r>
          </w:p>
          <w:p w:rsidR="00517E85" w:rsidRDefault="004103A5">
            <w:pPr>
              <w:pStyle w:val="TableContents"/>
              <w:jc w:val="center"/>
            </w:pPr>
            <w:r>
              <w:t>état, valeur analogique, événement, durée écoulée depuis un autre événement,     communication (protocole)</w:t>
            </w:r>
          </w:p>
          <w:p w:rsidR="00517E85" w:rsidRDefault="004103A5">
            <w:pPr>
              <w:pStyle w:val="TableContents"/>
              <w:jc w:val="center"/>
            </w:pPr>
            <w:r>
              <w:t>tout type de commentaire permettant d'établir le type d</w:t>
            </w:r>
            <w:r>
              <w:t>e périphérique</w:t>
            </w:r>
            <w:r>
              <w:rPr>
                <w:b/>
                <w:bCs/>
              </w:rPr>
              <w:t xml:space="preserve">  de la colonne suivante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center"/>
            </w:pPr>
            <w:r>
              <w:rPr>
                <w:b/>
                <w:bCs/>
              </w:rPr>
              <w:t>Périphérique :</w:t>
            </w:r>
          </w:p>
          <w:p w:rsidR="00517E85" w:rsidRDefault="004103A5">
            <w:pPr>
              <w:pStyle w:val="TableContents"/>
            </w:pPr>
            <w:r>
              <w:rPr>
                <w:b/>
                <w:bCs/>
              </w:rPr>
              <w:t>ADC, DAC, Capture, PWM, sortie Match,</w:t>
            </w:r>
          </w:p>
          <w:p w:rsidR="00517E85" w:rsidRDefault="004103A5">
            <w:pPr>
              <w:pStyle w:val="TableContents"/>
            </w:pPr>
            <w:r>
              <w:rPr>
                <w:b/>
                <w:bCs/>
              </w:rPr>
              <w:t>GPIO</w:t>
            </w:r>
          </w:p>
          <w:p w:rsidR="00517E85" w:rsidRDefault="004103A5">
            <w:pPr>
              <w:pStyle w:val="TableContents"/>
            </w:pPr>
            <w:r>
              <w:rPr>
                <w:b/>
                <w:bCs/>
              </w:rPr>
              <w:t>UART(rx ou tx),</w:t>
            </w:r>
          </w:p>
          <w:p w:rsidR="00517E85" w:rsidRDefault="004103A5">
            <w:pPr>
              <w:pStyle w:val="TableContents"/>
            </w:pPr>
            <w:r>
              <w:rPr>
                <w:b/>
                <w:bCs/>
              </w:rPr>
              <w:t>SPI, I2C, I2S,  ....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both"/>
            </w:pPr>
            <w:r>
              <w:t xml:space="preserve">  </w:t>
            </w:r>
          </w:p>
          <w:p w:rsidR="00517E85" w:rsidRDefault="004103A5">
            <w:pPr>
              <w:pStyle w:val="TableContents"/>
              <w:jc w:val="center"/>
            </w:pPr>
            <w:r>
              <w:t xml:space="preserve">  patte </w:t>
            </w:r>
            <w:r>
              <w:rPr>
                <w:b/>
                <w:bCs/>
              </w:rPr>
              <w:t>Px.y</w:t>
            </w:r>
          </w:p>
          <w:p w:rsidR="00517E85" w:rsidRDefault="004103A5">
            <w:pPr>
              <w:pStyle w:val="TableContents"/>
              <w:jc w:val="center"/>
            </w:pPr>
            <w:r>
              <w:t xml:space="preserve">  choisie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both"/>
            </w:pPr>
            <w:r>
              <w:t xml:space="preserve"> indication sur le traitement mis en œuvre pour lire ou actualiser la patte :</w:t>
            </w:r>
          </w:p>
          <w:p w:rsidR="00517E85" w:rsidRDefault="004103A5">
            <w:pPr>
              <w:pStyle w:val="TableContents"/>
              <w:jc w:val="both"/>
            </w:pPr>
            <w:r>
              <w:t xml:space="preserve">scrutation ou </w:t>
            </w:r>
            <w:r>
              <w:t>interruption (dire l'évènement)</w:t>
            </w:r>
          </w:p>
          <w:p w:rsidR="00517E85" w:rsidRDefault="004103A5">
            <w:pPr>
              <w:pStyle w:val="TableContents"/>
              <w:jc w:val="both"/>
            </w:pPr>
            <w:r>
              <w:t>préciser  si  c'est quelque chose de périodique, s'il y a une fonction à écrire pour gérer, les variables utiles mises à jour ...</w:t>
            </w:r>
          </w:p>
        </w:tc>
      </w:tr>
      <w:tr w:rsidR="00517E85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both"/>
            </w:pPr>
            <w:r>
              <w:rPr>
                <w:szCs w:val="32"/>
              </w:rPr>
              <w:t>IR_Rec</w:t>
            </w: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 R</w:t>
            </w: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both"/>
            </w:pPr>
            <w:r>
              <w:rPr>
                <w:sz w:val="32"/>
                <w:szCs w:val="32"/>
              </w:rPr>
              <w:t>Etat (</w:t>
            </w:r>
            <w:r>
              <w:rPr>
                <w:sz w:val="28"/>
                <w:szCs w:val="32"/>
              </w:rPr>
              <w:t>Information sur niveau logique)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PWM</w:t>
            </w: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517E85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both"/>
              <w:rPr>
                <w:szCs w:val="32"/>
              </w:rPr>
            </w:pPr>
            <w:r>
              <w:rPr>
                <w:szCs w:val="32"/>
              </w:rPr>
              <w:t xml:space="preserve">Train d’impulsion IR émise par le </w:t>
            </w:r>
            <w:r>
              <w:rPr>
                <w:szCs w:val="32"/>
              </w:rPr>
              <w:t>robot pour s’identifier aux postes. (Trame de 16 bits émise 3 fois de suite suivie d’un blanc, le début de chaque trame est identifier par un entête)</w:t>
            </w:r>
            <w:r w:rsidR="001B2C15">
              <w:rPr>
                <w:szCs w:val="32"/>
              </w:rPr>
              <w:t xml:space="preserve"> (3</w:t>
            </w:r>
            <w:r w:rsidR="001B2C15">
              <w:rPr>
                <w:rFonts w:cs="Times New Roman"/>
                <w:szCs w:val="32"/>
              </w:rPr>
              <w:t>τ</w:t>
            </w:r>
            <w:r w:rsidR="001B2C15">
              <w:rPr>
                <w:szCs w:val="32"/>
              </w:rPr>
              <w:t xml:space="preserve"> pour l’envoie d’une trame)</w:t>
            </w:r>
            <w:bookmarkStart w:id="0" w:name="_GoBack"/>
            <w:bookmarkEnd w:id="0"/>
          </w:p>
        </w:tc>
      </w:tr>
      <w:tr w:rsidR="00517E85">
        <w:tblPrEx>
          <w:tblCellMar>
            <w:top w:w="0" w:type="dxa"/>
            <w:bottom w:w="0" w:type="dxa"/>
          </w:tblCellMar>
        </w:tblPrEx>
        <w:tc>
          <w:tcPr>
            <w:tcW w:w="1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4103A5">
            <w:pPr>
              <w:pStyle w:val="TableContents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  <w:p w:rsidR="00517E85" w:rsidRDefault="00517E85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1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517E85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7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517E85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517E85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517E85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  <w:tc>
          <w:tcPr>
            <w:tcW w:w="4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7E85" w:rsidRDefault="00517E85">
            <w:pPr>
              <w:pStyle w:val="TableContents"/>
              <w:jc w:val="both"/>
              <w:rPr>
                <w:sz w:val="32"/>
                <w:szCs w:val="32"/>
              </w:rPr>
            </w:pPr>
          </w:p>
        </w:tc>
      </w:tr>
    </w:tbl>
    <w:p w:rsidR="00517E85" w:rsidRDefault="00517E85">
      <w:pPr>
        <w:pStyle w:val="Standard"/>
        <w:jc w:val="both"/>
        <w:rPr>
          <w:sz w:val="32"/>
          <w:szCs w:val="32"/>
        </w:rPr>
      </w:pPr>
    </w:p>
    <w:p w:rsidR="00517E85" w:rsidRDefault="00517E85">
      <w:pPr>
        <w:pStyle w:val="Standard"/>
        <w:jc w:val="center"/>
        <w:rPr>
          <w:sz w:val="32"/>
          <w:szCs w:val="32"/>
        </w:rPr>
      </w:pPr>
    </w:p>
    <w:p w:rsidR="00517E85" w:rsidRDefault="00517E85">
      <w:pPr>
        <w:pStyle w:val="Standard"/>
        <w:jc w:val="both"/>
        <w:rPr>
          <w:sz w:val="32"/>
          <w:szCs w:val="32"/>
        </w:rPr>
      </w:pPr>
    </w:p>
    <w:sectPr w:rsidR="00517E85">
      <w:pgSz w:w="16838" w:h="11906" w:orient="landscape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3A5" w:rsidRDefault="004103A5">
      <w:r>
        <w:separator/>
      </w:r>
    </w:p>
  </w:endnote>
  <w:endnote w:type="continuationSeparator" w:id="0">
    <w:p w:rsidR="004103A5" w:rsidRDefault="00410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3A5" w:rsidRDefault="004103A5">
      <w:r>
        <w:rPr>
          <w:color w:val="000000"/>
        </w:rPr>
        <w:separator/>
      </w:r>
    </w:p>
  </w:footnote>
  <w:footnote w:type="continuationSeparator" w:id="0">
    <w:p w:rsidR="004103A5" w:rsidRDefault="00410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17E85"/>
    <w:rsid w:val="001B2C15"/>
    <w:rsid w:val="004103A5"/>
    <w:rsid w:val="0051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53C5"/>
  <w15:docId w15:val="{3A695D10-3523-4569-97BE-2CCC9384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guedouah khaled</dc:creator>
  <cp:lastModifiedBy>guedouah khaled</cp:lastModifiedBy>
  <cp:revision>2</cp:revision>
  <dcterms:created xsi:type="dcterms:W3CDTF">2022-05-17T08:26:00Z</dcterms:created>
  <dcterms:modified xsi:type="dcterms:W3CDTF">2022-05-17T08:26:00Z</dcterms:modified>
</cp:coreProperties>
</file>